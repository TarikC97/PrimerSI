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F4E75" w14:textId="77777777" w:rsidR="002343C5" w:rsidRPr="006F61C6" w:rsidRDefault="002343C5">
      <w:pPr>
        <w:pStyle w:val="BodyText"/>
        <w:rPr>
          <w:lang w:val="sr-Latn-CS"/>
        </w:rPr>
      </w:pPr>
      <w:bookmarkStart w:id="0" w:name="_GoBack"/>
      <w:bookmarkEnd w:id="0"/>
    </w:p>
    <w:p w14:paraId="5681A516" w14:textId="77777777" w:rsidR="006D0694" w:rsidRDefault="00DE647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OL</w:t>
      </w:r>
    </w:p>
    <w:p w14:paraId="46A71AE1" w14:textId="77777777" w:rsidR="002343C5" w:rsidRPr="006F61C6" w:rsidRDefault="00DE647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commentRangeStart w:id="1"/>
      <w:r>
        <w:rPr>
          <w:lang w:val="sr-Latn-CS"/>
        </w:rPr>
        <w:t>Olimpiks</w:t>
      </w:r>
      <w:commentRangeEnd w:id="1"/>
      <w:r w:rsidR="00897523">
        <w:rPr>
          <w:rStyle w:val="CommentReference"/>
          <w:rFonts w:ascii="Times New Roman" w:hAnsi="Times New Roman"/>
          <w:b w:val="0"/>
        </w:rPr>
        <w:commentReference w:id="1"/>
      </w:r>
      <w:r w:rsidR="00E56DA0">
        <w:rPr>
          <w:lang w:val="sr-Latn-CS"/>
        </w:rPr>
        <w:t xml:space="preserve"> softver za rezervaciju sportskih sala</w:t>
      </w:r>
    </w:p>
    <w:p w14:paraId="13BEF412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1FA61136" w14:textId="77777777"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14:paraId="40EF00B6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2BFB1385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5A28A124" w14:textId="77777777" w:rsidR="002343C5" w:rsidRPr="006F61C6" w:rsidRDefault="002343C5">
      <w:pPr>
        <w:rPr>
          <w:lang w:val="sr-Latn-CS"/>
        </w:rPr>
        <w:sectPr w:rsidR="002343C5" w:rsidRPr="006F61C6" w:rsidSect="00280CEF">
          <w:headerReference w:type="default" r:id="rId11"/>
          <w:footerReference w:type="even" r:id="rId12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14:paraId="63BADB63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 w14:paraId="7FBC4657" w14:textId="77777777" w:rsidTr="00280CEF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127F41BB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7095177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7B871459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08249D89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22A5C328" w14:textId="77777777" w:rsidTr="00280CEF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74E372EF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0</w:t>
            </w:r>
            <w:r w:rsidR="00296CC3">
              <w:rPr>
                <w:lang w:val="sr-Latn-CS"/>
              </w:rPr>
              <w:t>4</w:t>
            </w:r>
            <w:r w:rsidRPr="006F61C6">
              <w:rPr>
                <w:lang w:val="sr-Latn-CS"/>
              </w:rPr>
              <w:t>.</w:t>
            </w:r>
            <w:r w:rsidR="00296CC3">
              <w:rPr>
                <w:lang w:val="sr-Latn-CS"/>
              </w:rPr>
              <w:t>11</w:t>
            </w:r>
            <w:r w:rsidRPr="006F61C6">
              <w:rPr>
                <w:lang w:val="sr-Latn-CS"/>
              </w:rPr>
              <w:t>.20</w:t>
            </w:r>
            <w:r w:rsidR="00296CC3">
              <w:rPr>
                <w:lang w:val="sr-Latn-CS"/>
              </w:rPr>
              <w:t>18</w:t>
            </w:r>
          </w:p>
        </w:tc>
        <w:tc>
          <w:tcPr>
            <w:tcW w:w="1152" w:type="dxa"/>
          </w:tcPr>
          <w:p w14:paraId="54BD3A6D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14:paraId="7A774E52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14:paraId="4E04A11D" w14:textId="77777777" w:rsidR="002343C5" w:rsidRPr="006F61C6" w:rsidRDefault="00296CC3" w:rsidP="00296CC3">
            <w:pPr>
              <w:pStyle w:val="Tabletext"/>
              <w:ind w:left="2880" w:hanging="2880"/>
              <w:rPr>
                <w:lang w:val="sr-Latn-CS"/>
              </w:rPr>
            </w:pPr>
            <w:r>
              <w:rPr>
                <w:lang w:val="sr-Latn-CS"/>
              </w:rPr>
              <w:t>Tarik</w:t>
            </w:r>
          </w:p>
        </w:tc>
      </w:tr>
      <w:tr w:rsidR="002343C5" w:rsidRPr="006F61C6" w14:paraId="5A3ED02E" w14:textId="77777777" w:rsidTr="00280CEF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4C3CA56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DA25262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673F5E01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0506357E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060422D6" w14:textId="77777777" w:rsidTr="00280CEF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36C5516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AD083F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3C640A6D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64F0D40F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1488C198" w14:textId="77777777" w:rsidTr="00280CEF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7B927F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53FC9E2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3B30CD0D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5A373F6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5D778FE7" w14:textId="77777777" w:rsidR="002343C5" w:rsidRPr="006F61C6" w:rsidRDefault="002343C5">
      <w:pPr>
        <w:rPr>
          <w:lang w:val="sr-Latn-CS"/>
        </w:rPr>
      </w:pPr>
    </w:p>
    <w:p w14:paraId="4ED866C9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5EEC0D00" w14:textId="77777777" w:rsidR="00382BDE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382BDE" w:rsidRPr="00B55C63">
        <w:rPr>
          <w:noProof/>
          <w:lang w:val="sr-Latn-CS"/>
        </w:rPr>
        <w:t>1.</w:t>
      </w:r>
      <w:r w:rsidR="00382BDE">
        <w:rPr>
          <w:noProof/>
          <w:sz w:val="24"/>
          <w:szCs w:val="24"/>
          <w:lang w:val="sr-Cyrl-CS" w:eastAsia="sr-Cyrl-CS"/>
        </w:rPr>
        <w:tab/>
      </w:r>
      <w:r w:rsidR="00382BDE" w:rsidRPr="00B55C63">
        <w:rPr>
          <w:noProof/>
          <w:lang w:val="sr-Latn-CS"/>
        </w:rPr>
        <w:t>Ciljev dokumenta</w:t>
      </w:r>
      <w:r w:rsidR="00382BDE">
        <w:rPr>
          <w:noProof/>
        </w:rPr>
        <w:tab/>
      </w:r>
      <w:r w:rsidR="00382BDE">
        <w:rPr>
          <w:noProof/>
        </w:rPr>
        <w:fldChar w:fldCharType="begin"/>
      </w:r>
      <w:r w:rsidR="00382BDE">
        <w:rPr>
          <w:noProof/>
        </w:rPr>
        <w:instrText xml:space="preserve"> PAGEREF _Toc193690323 \h </w:instrText>
      </w:r>
      <w:r w:rsidR="00C75DBE">
        <w:rPr>
          <w:noProof/>
        </w:rPr>
      </w:r>
      <w:r w:rsidR="00382BDE">
        <w:rPr>
          <w:noProof/>
        </w:rPr>
        <w:fldChar w:fldCharType="separate"/>
      </w:r>
      <w:r w:rsidR="00382BDE">
        <w:rPr>
          <w:noProof/>
        </w:rPr>
        <w:t>4</w:t>
      </w:r>
      <w:r w:rsidR="00382BDE">
        <w:rPr>
          <w:noProof/>
        </w:rPr>
        <w:fldChar w:fldCharType="end"/>
      </w:r>
    </w:p>
    <w:p w14:paraId="20BBACFE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_Toc193690324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E846A4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_Toc193690325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EAEE87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_Toc193690326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CD6891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_Toc193690327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314D01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_Toc193690328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640066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_Toc193690329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E700526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_Toc193690330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A825035" w14:textId="77777777" w:rsidR="00382BDE" w:rsidRDefault="00382BDE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_Toc193690331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4BCD16" w14:textId="77777777" w:rsidR="00382BDE" w:rsidRDefault="00382BDE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_Toc193690332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077193" w14:textId="77777777" w:rsidR="00382BDE" w:rsidRDefault="00382BDE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_Toc193690333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9CF12A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_Toc193690334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DCAD27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14:paraId="0EEB834B" w14:textId="77777777"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2" w:name="_Toc193690323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2"/>
    </w:p>
    <w:p w14:paraId="7C188AB7" w14:textId="77777777"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– </w:t>
      </w:r>
      <w:r w:rsidR="00500885">
        <w:rPr>
          <w:lang w:val="sr-Latn-CS"/>
        </w:rPr>
        <w:t>OL</w:t>
      </w:r>
      <w:r w:rsidR="002343C5" w:rsidRPr="006F61C6">
        <w:rPr>
          <w:lang w:val="sr-Latn-CS"/>
        </w:rPr>
        <w:t xml:space="preserve">.  </w:t>
      </w:r>
    </w:p>
    <w:p w14:paraId="548E90B4" w14:textId="77777777" w:rsidR="002343C5" w:rsidRPr="006F61C6" w:rsidRDefault="006D0694">
      <w:pPr>
        <w:pStyle w:val="Heading1"/>
        <w:rPr>
          <w:lang w:val="sr-Latn-CS"/>
        </w:rPr>
      </w:pPr>
      <w:bookmarkStart w:id="3" w:name="_Toc193690324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3"/>
    </w:p>
    <w:p w14:paraId="7C523DE7" w14:textId="77777777"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</w:t>
      </w:r>
      <w:r w:rsidR="00500885">
        <w:rPr>
          <w:lang w:val="sr-Latn-CS"/>
        </w:rPr>
        <w:t>D</w:t>
      </w:r>
      <w:r>
        <w:rPr>
          <w:lang w:val="sr-Latn-CS"/>
        </w:rPr>
        <w:t xml:space="preserve">Team-a za </w:t>
      </w:r>
      <w:r w:rsidR="006D41CE">
        <w:rPr>
          <w:lang w:val="sr-Latn-CS"/>
        </w:rPr>
        <w:t xml:space="preserve">razvoj </w:t>
      </w:r>
      <w:r w:rsidR="005A6671">
        <w:rPr>
          <w:lang w:val="sr-Latn-CS"/>
        </w:rPr>
        <w:t>desktop aplikacije</w:t>
      </w:r>
      <w:r w:rsidR="006D41CE">
        <w:rPr>
          <w:lang w:val="sr-Latn-CS"/>
        </w:rPr>
        <w:t xml:space="preserve"> </w:t>
      </w:r>
      <w:r w:rsidR="00500885">
        <w:rPr>
          <w:lang w:val="sr-Latn-CS"/>
        </w:rPr>
        <w:t>OL</w:t>
      </w:r>
      <w:r w:rsidR="006D41CE">
        <w:rPr>
          <w:lang w:val="sr-Latn-CS"/>
        </w:rPr>
        <w:t xml:space="preserve"> namenjen</w:t>
      </w:r>
      <w:r w:rsidR="005A6671">
        <w:rPr>
          <w:lang w:val="sr-Latn-CS"/>
        </w:rPr>
        <w:t>e</w:t>
      </w:r>
      <w:r w:rsidR="006D41CE">
        <w:rPr>
          <w:lang w:val="sr-Latn-CS"/>
        </w:rPr>
        <w:t xml:space="preserve"> za </w:t>
      </w:r>
      <w:r w:rsidR="005A6671">
        <w:rPr>
          <w:lang w:val="sr-Latn-CS"/>
        </w:rPr>
        <w:t>rezervaciju sportske sale</w:t>
      </w:r>
      <w:r w:rsidR="006D41CE">
        <w:rPr>
          <w:lang w:val="sr-Latn-CS"/>
        </w:rPr>
        <w:t xml:space="preserve">. </w:t>
      </w:r>
    </w:p>
    <w:p w14:paraId="7A1DB210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="002343C5" w:rsidRPr="006F61C6">
        <w:rPr>
          <w:lang w:val="sr-Latn-CS"/>
        </w:rPr>
        <w:t xml:space="preserve">[1].  </w:t>
      </w:r>
    </w:p>
    <w:p w14:paraId="6045066C" w14:textId="77777777" w:rsidR="002343C5" w:rsidRPr="006F61C6" w:rsidRDefault="006D41CE">
      <w:pPr>
        <w:pStyle w:val="Heading1"/>
        <w:rPr>
          <w:lang w:val="sr-Latn-CS"/>
        </w:rPr>
      </w:pPr>
      <w:bookmarkStart w:id="4" w:name="_Toc193690325"/>
      <w:r>
        <w:rPr>
          <w:lang w:val="sr-Latn-CS"/>
        </w:rPr>
        <w:t>Reference</w:t>
      </w:r>
      <w:bookmarkEnd w:id="4"/>
    </w:p>
    <w:p w14:paraId="53144BC1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14:paraId="4CAB01E1" w14:textId="77777777" w:rsidR="002343C5" w:rsidRDefault="00296CC3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OL</w:t>
      </w:r>
      <w:r w:rsidR="00260B17">
        <w:rPr>
          <w:lang w:val="sr-Latn-CS"/>
        </w:rPr>
        <w:t xml:space="preserve"> – </w:t>
      </w:r>
      <w:r w:rsidR="006D41CE">
        <w:rPr>
          <w:lang w:val="sr-Latn-CS"/>
        </w:rPr>
        <w:t>Predlog</w:t>
      </w:r>
      <w:r w:rsidR="00260B17">
        <w:rPr>
          <w:lang w:val="sr-Latn-CS"/>
        </w:rPr>
        <w:t xml:space="preserve"> </w:t>
      </w:r>
      <w:r w:rsidR="006D41CE">
        <w:rPr>
          <w:lang w:val="sr-Latn-CS"/>
        </w:rPr>
        <w:t>projekta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DT</w:t>
      </w:r>
      <w:r w:rsidR="006D41CE">
        <w:rPr>
          <w:lang w:val="sr-Latn-CS"/>
        </w:rPr>
        <w:t>-</w:t>
      </w:r>
      <w:r>
        <w:rPr>
          <w:lang w:val="sr-Latn-CS"/>
        </w:rPr>
        <w:t>OL</w:t>
      </w:r>
      <w:r w:rsidR="006D41CE">
        <w:rPr>
          <w:lang w:val="sr-Latn-CS"/>
        </w:rPr>
        <w:t>-01</w:t>
      </w:r>
      <w:r w:rsidR="002343C5" w:rsidRPr="006F61C6">
        <w:rPr>
          <w:lang w:val="sr-Latn-CS"/>
        </w:rPr>
        <w:t>, V1.0</w:t>
      </w:r>
      <w:r w:rsidR="00260B17">
        <w:rPr>
          <w:lang w:val="sr-Latn-CS"/>
        </w:rPr>
        <w:t>, 20</w:t>
      </w:r>
      <w:r w:rsidR="00500885">
        <w:rPr>
          <w:lang w:val="sr-Latn-CS"/>
        </w:rPr>
        <w:t>18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D</w:t>
      </w:r>
      <w:r w:rsidR="006D41CE">
        <w:rPr>
          <w:lang w:val="sr-Latn-CS"/>
        </w:rPr>
        <w:t>Team</w:t>
      </w:r>
      <w:r w:rsidR="002343C5" w:rsidRPr="006F61C6">
        <w:rPr>
          <w:lang w:val="sr-Latn-CS"/>
        </w:rPr>
        <w:t>.</w:t>
      </w:r>
    </w:p>
    <w:p w14:paraId="5773FB9D" w14:textId="77777777" w:rsidR="00260B17" w:rsidRPr="006F61C6" w:rsidRDefault="00296CC3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OL</w:t>
      </w:r>
      <w:r w:rsidR="0046548E" w:rsidRPr="0046548E">
        <w:rPr>
          <w:lang w:val="sr-Latn-CS"/>
        </w:rPr>
        <w:t xml:space="preserve"> </w:t>
      </w:r>
      <w:r w:rsidR="00260B17">
        <w:rPr>
          <w:lang w:val="sr-Latn-CS"/>
        </w:rPr>
        <w:t>– Planirani raspored aktivnosti na projektu</w:t>
      </w:r>
      <w:r w:rsidR="00490DC7">
        <w:rPr>
          <w:lang w:val="sr-Latn-CS"/>
        </w:rPr>
        <w:t xml:space="preserve">V1.0, </w:t>
      </w:r>
      <w:r w:rsidR="00260B17">
        <w:rPr>
          <w:lang w:val="sr-Latn-CS"/>
        </w:rPr>
        <w:t>20</w:t>
      </w:r>
      <w:r w:rsidR="00500885">
        <w:rPr>
          <w:lang w:val="sr-Latn-CS"/>
        </w:rPr>
        <w:t>18</w:t>
      </w:r>
      <w:r w:rsidR="00260B17">
        <w:rPr>
          <w:lang w:val="sr-Latn-CS"/>
        </w:rPr>
        <w:t xml:space="preserve">, </w:t>
      </w:r>
      <w:r>
        <w:rPr>
          <w:lang w:val="sr-Latn-CS"/>
        </w:rPr>
        <w:t>D</w:t>
      </w:r>
      <w:r w:rsidR="00260B17">
        <w:rPr>
          <w:lang w:val="sr-Latn-CS"/>
        </w:rPr>
        <w:t>Team.</w:t>
      </w:r>
    </w:p>
    <w:p w14:paraId="17889EF0" w14:textId="77777777" w:rsidR="002343C5" w:rsidRPr="006F61C6" w:rsidRDefault="003D5CA3">
      <w:pPr>
        <w:pStyle w:val="Heading1"/>
        <w:rPr>
          <w:lang w:val="sr-Latn-CS"/>
        </w:rPr>
      </w:pPr>
      <w:bookmarkStart w:id="5" w:name="_Toc193690326"/>
      <w:r>
        <w:rPr>
          <w:lang w:val="sr-Latn-CS"/>
        </w:rPr>
        <w:t>Plan razvojnih faza</w:t>
      </w:r>
      <w:bookmarkEnd w:id="5"/>
    </w:p>
    <w:p w14:paraId="6F461C0D" w14:textId="77777777"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 xml:space="preserve">broje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14:paraId="6FAF07C5" w14:textId="77777777"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 w14:paraId="4498FE7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14:paraId="28CA03E2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6903BD8E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4F8BE33A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 w14:paraId="09BCE9F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14:paraId="3C66DF44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51900AD8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1DFCE3D3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 w14:paraId="2C31454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14:paraId="2F67D004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3CA400E5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7AC32A0E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 w14:paraId="752F95D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14:paraId="793ADDA6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62561FFD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14:paraId="1D162253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 w14:paraId="4F7BCC3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14:paraId="3D93D163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6AD4A80A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7B3F891B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5B563A1D" w14:textId="77777777" w:rsidR="002343C5" w:rsidRPr="006F61C6" w:rsidRDefault="002343C5">
      <w:pPr>
        <w:pStyle w:val="BodyText"/>
        <w:rPr>
          <w:lang w:val="sr-Latn-CS"/>
        </w:rPr>
      </w:pPr>
    </w:p>
    <w:p w14:paraId="1600461A" w14:textId="77777777"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14:paraId="238E0593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 w14:paraId="4841C4BA" w14:textId="77777777" w:rsidTr="00525A3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14:paraId="1A789FBD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Faza</w:t>
            </w:r>
          </w:p>
        </w:tc>
        <w:tc>
          <w:tcPr>
            <w:tcW w:w="4819" w:type="dxa"/>
          </w:tcPr>
          <w:p w14:paraId="2094C624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06821A90" w14:textId="77777777"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 w14:paraId="6243755A" w14:textId="77777777" w:rsidTr="00525A3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14:paraId="1E24F92D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0B77F284" w14:textId="77777777"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139F6A27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14:paraId="65B8167C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 w14:paraId="45445D05" w14:textId="77777777" w:rsidTr="00525A3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14:paraId="50F9E386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1D9A5FC0" w14:textId="77777777"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14:paraId="46581AF2" w14:textId="77777777"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3D0E99B8" w14:textId="77777777"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742BFF95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14:paraId="56F8EBDE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14:paraId="267D7D7D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3743F615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 w14:paraId="09BEC33A" w14:textId="77777777" w:rsidTr="00525A3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14:paraId="6AB1570A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30650CC0" w14:textId="77777777"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14:paraId="2FA6EDBB" w14:textId="77777777"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14:paraId="31FAD974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14:paraId="7F750BA8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484D280A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14:paraId="5305D2C9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217449FB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14:paraId="0546D750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 w14:paraId="042057FD" w14:textId="77777777" w:rsidTr="00525A3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14:paraId="76542D28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1655545D" w14:textId="77777777"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14:paraId="62923EF0" w14:textId="77777777"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14:paraId="1F855E26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14:paraId="5A798CED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14:paraId="67DC29FF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04441879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14:paraId="436B7E99" w14:textId="77777777" w:rsidR="002343C5" w:rsidRPr="006F61C6" w:rsidRDefault="002343C5">
      <w:pPr>
        <w:pStyle w:val="BodyText"/>
        <w:rPr>
          <w:lang w:val="sr-Latn-CS"/>
        </w:rPr>
      </w:pPr>
    </w:p>
    <w:p w14:paraId="0DE4869B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14:paraId="130CA5AE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14:paraId="673CAE9E" w14:textId="77777777" w:rsidR="002343C5" w:rsidRPr="006F61C6" w:rsidRDefault="00CC420E">
      <w:pPr>
        <w:pStyle w:val="Heading1"/>
        <w:rPr>
          <w:i/>
          <w:lang w:val="sr-Latn-CS"/>
        </w:rPr>
      </w:pPr>
      <w:bookmarkStart w:id="6" w:name="_Toc193690327"/>
      <w:r>
        <w:rPr>
          <w:lang w:val="sr-Latn-CS"/>
        </w:rPr>
        <w:t>Raspored aktivnosti</w:t>
      </w:r>
      <w:bookmarkEnd w:id="6"/>
    </w:p>
    <w:p w14:paraId="1E03DC43" w14:textId="77777777"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296CC3">
        <w:rPr>
          <w:lang w:val="sr-Latn-CS"/>
        </w:rPr>
        <w:t>OL</w:t>
      </w:r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14:paraId="1525A94B" w14:textId="77777777"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296CC3">
        <w:rPr>
          <w:b/>
          <w:lang w:val="sr-Latn-CS"/>
        </w:rPr>
        <w:t>DT</w:t>
      </w:r>
      <w:r w:rsidRPr="004561C7">
        <w:rPr>
          <w:b/>
          <w:lang w:val="sr-Latn-CS"/>
        </w:rPr>
        <w:t>_AV02_Raspored_aktivnosti.mpp</w:t>
      </w:r>
    </w:p>
    <w:p w14:paraId="60DC6980" w14:textId="77777777" w:rsidR="002343C5" w:rsidRPr="006F61C6" w:rsidRDefault="00D36260">
      <w:pPr>
        <w:pStyle w:val="Heading1"/>
        <w:rPr>
          <w:i/>
          <w:lang w:val="sr-Latn-CS"/>
        </w:rPr>
      </w:pPr>
      <w:bookmarkStart w:id="7" w:name="_Toc193690328"/>
      <w:r>
        <w:rPr>
          <w:lang w:val="sr-Latn-CS"/>
        </w:rPr>
        <w:t>Ciljevi iteracija</w:t>
      </w:r>
      <w:bookmarkEnd w:id="7"/>
    </w:p>
    <w:p w14:paraId="02C849BE" w14:textId="77777777"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14:paraId="58C1A343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17A125C0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1C31EA27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lastRenderedPageBreak/>
        <w:t>maksimalnu fleksibilnost u planiranju funkcionalnosti za narednu verziju.</w:t>
      </w:r>
    </w:p>
    <w:p w14:paraId="41F0A4DF" w14:textId="77777777"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 w14:paraId="2D409D3E" w14:textId="77777777" w:rsidTr="00280CEF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14:paraId="47F1DC86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14:paraId="24A5CE88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07F106AF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449A21CB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680F47C1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 w14:paraId="5B00F9C8" w14:textId="77777777" w:rsidTr="00280CEF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14:paraId="22DD1D1B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17B25686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2FAE119F" w14:textId="77777777"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14:paraId="43E6CA6B" w14:textId="77777777"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07F0338E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24F68968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210224D0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6A4B04B8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 w14:paraId="5A8C7461" w14:textId="77777777" w:rsidTr="00280CEF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14:paraId="4F7B5FEC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4B1BBAA6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14:paraId="01D44AF3" w14:textId="77777777"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14:paraId="484BFB2F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14:paraId="25F008AE" w14:textId="77777777"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0489B416" w14:textId="77777777"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14:paraId="31CE5E4D" w14:textId="77777777"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14:paraId="55046D30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25DDB3A4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45414EF4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14:paraId="757EBF34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14:paraId="1A7A228E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 w14:paraId="51A663C8" w14:textId="77777777" w:rsidTr="00280CEF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 w:val="restart"/>
          </w:tcPr>
          <w:p w14:paraId="5959A26D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5EB90CBB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14:paraId="7C2A59AA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7FBED8FF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14:paraId="5797B3C8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14:paraId="71D8F750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2B94BB57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14:paraId="03E3B514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 w14:paraId="46DD0F75" w14:textId="77777777" w:rsidTr="00280CEF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/>
          </w:tcPr>
          <w:p w14:paraId="774ECD3D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14:paraId="25249858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14:paraId="07F53320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64B70D38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5D82F8D4" w14:textId="77777777"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14:paraId="0490D4E8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43446D5F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14:paraId="3324ABFB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14:paraId="20E68730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 w14:paraId="237BEF4B" w14:textId="77777777" w:rsidTr="00280CEF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14:paraId="29A6DF3C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01CED193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14:paraId="764AA088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27FD8117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434E0754" w14:textId="77777777"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6497D88D" w14:textId="77777777" w:rsidR="002343C5" w:rsidRPr="006F61C6" w:rsidRDefault="002343C5">
      <w:pPr>
        <w:pStyle w:val="BodyText"/>
        <w:rPr>
          <w:lang w:val="sr-Latn-CS"/>
        </w:rPr>
      </w:pPr>
    </w:p>
    <w:p w14:paraId="305B7DED" w14:textId="77777777" w:rsidR="002343C5" w:rsidRPr="006F61C6" w:rsidRDefault="0046548E">
      <w:pPr>
        <w:pStyle w:val="Heading1"/>
        <w:rPr>
          <w:i/>
          <w:lang w:val="sr-Latn-CS"/>
        </w:rPr>
      </w:pPr>
      <w:bookmarkStart w:id="8" w:name="_Toc193690329"/>
      <w:r>
        <w:rPr>
          <w:lang w:val="sr-Latn-CS"/>
        </w:rPr>
        <w:t>Verzije</w:t>
      </w:r>
      <w:bookmarkEnd w:id="8"/>
    </w:p>
    <w:p w14:paraId="40FACBBB" w14:textId="77777777"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14:paraId="7066AE94" w14:textId="77777777"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14:paraId="2E446851" w14:textId="77777777" w:rsidR="002343C5" w:rsidRPr="006F61C6" w:rsidRDefault="00495821">
      <w:pPr>
        <w:pStyle w:val="Heading1"/>
        <w:rPr>
          <w:lang w:val="sr-Latn-CS"/>
        </w:rPr>
      </w:pPr>
      <w:bookmarkStart w:id="9" w:name="_Toc193690330"/>
      <w:r>
        <w:rPr>
          <w:lang w:val="sr-Latn-CS"/>
        </w:rPr>
        <w:lastRenderedPageBreak/>
        <w:t>Plan korišćenja resursa</w:t>
      </w:r>
      <w:bookmarkEnd w:id="9"/>
    </w:p>
    <w:p w14:paraId="1162AB58" w14:textId="77777777" w:rsidR="002343C5" w:rsidRPr="006F61C6" w:rsidRDefault="00495821">
      <w:pPr>
        <w:pStyle w:val="Heading2"/>
        <w:widowControl/>
        <w:rPr>
          <w:lang w:val="sr-Latn-CS"/>
        </w:rPr>
      </w:pPr>
      <w:bookmarkStart w:id="10" w:name="_Toc193690331"/>
      <w:r>
        <w:rPr>
          <w:lang w:val="sr-Latn-CS"/>
        </w:rPr>
        <w:t>Organizaciona struktura</w:t>
      </w:r>
      <w:bookmarkEnd w:id="10"/>
    </w:p>
    <w:p w14:paraId="11540020" w14:textId="77777777"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14:paraId="5E958518" w14:textId="470475FE" w:rsidR="00C4723D" w:rsidRDefault="001222C2" w:rsidP="00C4723D">
      <w:pPr>
        <w:pStyle w:val="BodyText"/>
        <w:jc w:val="center"/>
        <w:rPr>
          <w:lang w:val="sr-Latn-CS"/>
        </w:rPr>
      </w:pPr>
      <w:r>
        <w:rPr>
          <w:noProof/>
          <w:lang w:val="sr-Latn-C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AA15E7" wp14:editId="42FEE0D7">
                <wp:simplePos x="0" y="0"/>
                <wp:positionH relativeFrom="column">
                  <wp:posOffset>2468880</wp:posOffset>
                </wp:positionH>
                <wp:positionV relativeFrom="paragraph">
                  <wp:posOffset>42545</wp:posOffset>
                </wp:positionV>
                <wp:extent cx="1287780" cy="266700"/>
                <wp:effectExtent l="0" t="0" r="0" b="0"/>
                <wp:wrapNone/>
                <wp:docPr id="2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3307F" w14:textId="77777777" w:rsidR="00277861" w:rsidRPr="00277861" w:rsidRDefault="00277861" w:rsidP="00277861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277861">
                              <w:rPr>
                                <w:b/>
                                <w:sz w:val="22"/>
                                <w:szCs w:val="22"/>
                                <w:lang w:val="sr-Latn-RS"/>
                              </w:rPr>
                              <w:t>OL projekat</w:t>
                            </w:r>
                          </w:p>
                          <w:p w14:paraId="4D682F6F" w14:textId="77777777" w:rsidR="00277861" w:rsidRPr="00277861" w:rsidRDefault="00277861">
                            <w:pPr>
                              <w:rPr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AA15E7"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26" type="#_x0000_t202" style="position:absolute;left:0;text-align:left;margin-left:194.4pt;margin-top:3.35pt;width:101.4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">
                <v:textbox>
                  <w:txbxContent>
                    <w:p w14:paraId="1803307F" w14:textId="77777777" w:rsidR="00277861" w:rsidRPr="00277861" w:rsidRDefault="00277861" w:rsidP="00277861">
                      <w:pPr>
                        <w:jc w:val="center"/>
                        <w:rPr>
                          <w:b/>
                          <w:sz w:val="22"/>
                          <w:szCs w:val="22"/>
                          <w:lang w:val="sr-Latn-RS"/>
                        </w:rPr>
                      </w:pPr>
                      <w:r w:rsidRPr="00277861">
                        <w:rPr>
                          <w:b/>
                          <w:sz w:val="22"/>
                          <w:szCs w:val="22"/>
                          <w:lang w:val="sr-Latn-RS"/>
                        </w:rPr>
                        <w:t>OL projekat</w:t>
                      </w:r>
                    </w:p>
                    <w:p w14:paraId="4D682F6F" w14:textId="77777777" w:rsidR="00277861" w:rsidRPr="00277861" w:rsidRDefault="00277861">
                      <w:pPr>
                        <w:rPr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7523">
        <w:rPr>
          <w:rStyle w:val="CommentReference"/>
        </w:rPr>
        <w:commentReference w:id="11"/>
      </w:r>
      <w:commentRangeStart w:id="12"/>
      <w:commentRangeEnd w:id="12"/>
      <w:r w:rsidR="00E56DA0">
        <w:rPr>
          <w:rStyle w:val="CommentReference"/>
        </w:rPr>
        <w:commentReference w:id="12"/>
      </w:r>
    </w:p>
    <w:p w14:paraId="291FCFC6" w14:textId="57C75F61" w:rsidR="00E56DA0" w:rsidRDefault="001222C2" w:rsidP="00C4723D">
      <w:pPr>
        <w:pStyle w:val="BodyText"/>
        <w:jc w:val="center"/>
        <w:rPr>
          <w:lang w:val="sr-Latn-CS"/>
        </w:rPr>
      </w:pPr>
      <w:r>
        <w:rPr>
          <w:noProof/>
          <w:lang w:val="sr-Latn-C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1703A0" wp14:editId="50E40CAE">
                <wp:simplePos x="0" y="0"/>
                <wp:positionH relativeFrom="column">
                  <wp:posOffset>2613660</wp:posOffset>
                </wp:positionH>
                <wp:positionV relativeFrom="paragraph">
                  <wp:posOffset>202565</wp:posOffset>
                </wp:positionV>
                <wp:extent cx="1013460" cy="853440"/>
                <wp:effectExtent l="0" t="0" r="0" b="0"/>
                <wp:wrapNone/>
                <wp:docPr id="1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BCC92" w14:textId="77777777" w:rsidR="00277861" w:rsidRDefault="00277861" w:rsidP="00236B63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Tarik</w:t>
                            </w:r>
                          </w:p>
                          <w:p w14:paraId="31E3B802" w14:textId="77777777" w:rsidR="00277861" w:rsidRDefault="00277861" w:rsidP="00E56DA0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Vođa projekta</w:t>
                            </w:r>
                          </w:p>
                          <w:p w14:paraId="0816FCB2" w14:textId="77777777" w:rsidR="00E56DA0" w:rsidRDefault="00E56DA0" w:rsidP="00E56DA0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Programer</w:t>
                            </w:r>
                          </w:p>
                          <w:p w14:paraId="74E8F594" w14:textId="77777777" w:rsidR="00E56DA0" w:rsidRDefault="00E56DA0" w:rsidP="00E56DA0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Baza podataka</w:t>
                            </w:r>
                          </w:p>
                          <w:p w14:paraId="28222275" w14:textId="77777777" w:rsidR="00E56DA0" w:rsidRDefault="00E56DA0" w:rsidP="00E56DA0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Dizajn</w:t>
                            </w:r>
                          </w:p>
                          <w:p w14:paraId="4090A75D" w14:textId="77777777" w:rsidR="00E56DA0" w:rsidRDefault="00E56DA0">
                            <w:pPr>
                              <w:rPr>
                                <w:lang w:val="sr-Latn-RS"/>
                              </w:rPr>
                            </w:pPr>
                          </w:p>
                          <w:p w14:paraId="087171DB" w14:textId="77777777" w:rsidR="00E56DA0" w:rsidRPr="00277861" w:rsidRDefault="00E56DA0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1703A0" id="Rectangle 166" o:spid="_x0000_s1027" style="position:absolute;left:0;text-align:left;margin-left:205.8pt;margin-top:15.95pt;width:79.8pt;height:6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">
                <v:textbox>
                  <w:txbxContent>
                    <w:p w14:paraId="17FBCC92" w14:textId="77777777" w:rsidR="00277861" w:rsidRDefault="00277861" w:rsidP="00236B63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Tarik</w:t>
                      </w:r>
                    </w:p>
                    <w:p w14:paraId="31E3B802" w14:textId="77777777" w:rsidR="00277861" w:rsidRDefault="00277861" w:rsidP="00E56DA0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Vođa projekta</w:t>
                      </w:r>
                    </w:p>
                    <w:p w14:paraId="0816FCB2" w14:textId="77777777" w:rsidR="00E56DA0" w:rsidRDefault="00E56DA0" w:rsidP="00E56DA0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Programer</w:t>
                      </w:r>
                    </w:p>
                    <w:p w14:paraId="74E8F594" w14:textId="77777777" w:rsidR="00E56DA0" w:rsidRDefault="00E56DA0" w:rsidP="00E56DA0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Baza podataka</w:t>
                      </w:r>
                    </w:p>
                    <w:p w14:paraId="28222275" w14:textId="77777777" w:rsidR="00E56DA0" w:rsidRDefault="00E56DA0" w:rsidP="00E56DA0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Dizajn</w:t>
                      </w:r>
                    </w:p>
                    <w:p w14:paraId="4090A75D" w14:textId="77777777" w:rsidR="00E56DA0" w:rsidRDefault="00E56DA0">
                      <w:pPr>
                        <w:rPr>
                          <w:lang w:val="sr-Latn-RS"/>
                        </w:rPr>
                      </w:pPr>
                    </w:p>
                    <w:p w14:paraId="087171DB" w14:textId="77777777" w:rsidR="00E56DA0" w:rsidRPr="00277861" w:rsidRDefault="00E56DA0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4472A18A" w14:textId="77777777" w:rsidR="00E56DA0" w:rsidRDefault="00E56DA0" w:rsidP="00C4723D">
      <w:pPr>
        <w:pStyle w:val="BodyText"/>
        <w:jc w:val="center"/>
        <w:rPr>
          <w:lang w:val="sr-Latn-CS"/>
        </w:rPr>
      </w:pPr>
    </w:p>
    <w:p w14:paraId="7CAC1753" w14:textId="77777777" w:rsidR="00E56DA0" w:rsidRDefault="00E56DA0" w:rsidP="00C4723D">
      <w:pPr>
        <w:pStyle w:val="BodyText"/>
        <w:jc w:val="center"/>
        <w:rPr>
          <w:lang w:val="sr-Latn-CS"/>
        </w:rPr>
      </w:pPr>
    </w:p>
    <w:p w14:paraId="7107D671" w14:textId="77777777" w:rsidR="00E56DA0" w:rsidRDefault="00E56DA0" w:rsidP="00C4723D">
      <w:pPr>
        <w:pStyle w:val="BodyText"/>
        <w:jc w:val="center"/>
        <w:rPr>
          <w:lang w:val="sr-Latn-CS"/>
        </w:rPr>
      </w:pPr>
    </w:p>
    <w:p w14:paraId="54BAA0AA" w14:textId="77777777" w:rsidR="00E56DA0" w:rsidRDefault="00E56DA0" w:rsidP="00C4723D">
      <w:pPr>
        <w:pStyle w:val="BodyText"/>
        <w:jc w:val="center"/>
        <w:rPr>
          <w:lang w:val="sr-Latn-CS"/>
        </w:rPr>
      </w:pPr>
    </w:p>
    <w:p w14:paraId="16B27E17" w14:textId="77777777" w:rsidR="002343C5" w:rsidRPr="006F61C6" w:rsidRDefault="00C4723D">
      <w:pPr>
        <w:pStyle w:val="Heading2"/>
        <w:widowControl/>
        <w:rPr>
          <w:lang w:val="sr-Latn-CS"/>
        </w:rPr>
      </w:pPr>
      <w:bookmarkStart w:id="13" w:name="_Toc193690332"/>
      <w:r>
        <w:rPr>
          <w:lang w:val="sr-Latn-CS"/>
        </w:rPr>
        <w:t>Kadrovska politika</w:t>
      </w:r>
      <w:bookmarkEnd w:id="13"/>
    </w:p>
    <w:p w14:paraId="589BF426" w14:textId="77777777"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5A6671">
        <w:rPr>
          <w:lang w:val="sr-Latn-CS"/>
        </w:rPr>
        <w:t>OL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14:paraId="71F22DB1" w14:textId="77777777" w:rsidR="002343C5" w:rsidRPr="006F61C6" w:rsidRDefault="00574004">
      <w:pPr>
        <w:pStyle w:val="Heading2"/>
        <w:widowControl/>
        <w:rPr>
          <w:lang w:val="sr-Latn-CS"/>
        </w:rPr>
      </w:pPr>
      <w:bookmarkStart w:id="14" w:name="_Toc193690333"/>
      <w:r>
        <w:rPr>
          <w:lang w:val="sr-Latn-CS"/>
        </w:rPr>
        <w:t>Plan obuke</w:t>
      </w:r>
      <w:bookmarkEnd w:id="14"/>
    </w:p>
    <w:p w14:paraId="72CFE1F9" w14:textId="77777777"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14:paraId="2C1D0545" w14:textId="77777777" w:rsidR="002343C5" w:rsidRPr="006F61C6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="002343C5" w:rsidRPr="00FD0ACA"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 w14:paraId="705FECA0" w14:textId="77777777" w:rsidR="002343C5" w:rsidRPr="006F61C6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Web programiranje u PHP-u</w:t>
      </w:r>
    </w:p>
    <w:p w14:paraId="2B0597AF" w14:textId="77777777" w:rsidR="002343C5" w:rsidRPr="006F61C6" w:rsidRDefault="00FD0ACA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</w:t>
      </w:r>
      <w:r w:rsidR="002343C5" w:rsidRPr="006F61C6">
        <w:rPr>
          <w:lang w:val="sr-Latn-CS"/>
        </w:rPr>
        <w:t xml:space="preserve"> </w:t>
      </w:r>
      <w:r>
        <w:rPr>
          <w:lang w:val="sr-Latn-CS"/>
        </w:rPr>
        <w:t>Predavači za kurseve su nađeni i kontaktirani</w:t>
      </w:r>
      <w:r w:rsidR="002343C5" w:rsidRPr="006F61C6">
        <w:rPr>
          <w:lang w:val="sr-Latn-CS"/>
        </w:rPr>
        <w:t>.</w:t>
      </w:r>
    </w:p>
    <w:p w14:paraId="1098DB3C" w14:textId="77777777" w:rsidR="002343C5" w:rsidRPr="006F61C6" w:rsidRDefault="00422B0E">
      <w:pPr>
        <w:pStyle w:val="Heading1"/>
        <w:rPr>
          <w:lang w:val="sr-Latn-CS"/>
        </w:rPr>
      </w:pPr>
      <w:bookmarkStart w:id="15" w:name="_Toc193690334"/>
      <w:r>
        <w:rPr>
          <w:lang w:val="sr-Latn-CS"/>
        </w:rPr>
        <w:t>Cena realizacije projekta</w:t>
      </w:r>
      <w:bookmarkEnd w:id="15"/>
    </w:p>
    <w:p w14:paraId="531F4B49" w14:textId="77777777"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870F50" w:rsidRPr="00870F50" w14:paraId="507A7FC3" w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72981C16" w14:textId="77777777" w:rsidR="00870F50" w:rsidRPr="00870F50" w:rsidRDefault="00870F50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277861">
              <w:rPr>
                <w:b/>
                <w:bCs/>
                <w:lang w:val="sr-Latn-CS"/>
              </w:rPr>
              <w:t>OL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870F50" w:rsidRPr="00870F50" w14:paraId="54833573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843AC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CF9D1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CA490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6185C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5658D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9B34B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742B0B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5C46C42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A6611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E82AF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C51D9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0E391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FB05F5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 w14:paraId="7A5D307D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E0F37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E85B5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050D4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DAE2C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A3B273D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 w14:paraId="3E98C76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1A29B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C01B1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DC1C9F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42BC6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C41AD0E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w:rsidR="00870F50" w:rsidRPr="00870F50" w14:paraId="63B3791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79C8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ACD18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EE9310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8CAC0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6B11D07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870F50" w:rsidRPr="00870F50" w14:paraId="2C986D1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3A837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D2209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39B2F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92E98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9166E76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 w14:paraId="083FB41C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9E35D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8375A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467DA3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E9F7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E499757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870F50" w:rsidRPr="00870F50" w14:paraId="377CC35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ED3EF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94297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7C7D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8A8ED9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96EB7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4D3AC10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870F50" w:rsidRPr="00870F50" w14:paraId="2AE2AE3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FDA0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3BC8B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90A2C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C05A0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4B3DF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6955B78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w:rsidR="00870F50" w:rsidRPr="00870F50" w14:paraId="4C57309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4125A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4D623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BC96F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F85F2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7BB8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91174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9361F3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6ABD2003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F07EA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38A0E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822AB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ACA18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4BE11C8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45543EE3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8204A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FA6F2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86692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7CFC6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CEB98DE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0FBD99CD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FD53D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85727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84E42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32348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C157F32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870F50" w:rsidRPr="00870F50" w14:paraId="7CC5EAE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C2120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3A9E7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DE01E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FB466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7C85DDF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870F50" w:rsidRPr="00870F50" w14:paraId="24E7BA8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D2B22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089DF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1D25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1049B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CE9156C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870F50" w:rsidRPr="00870F50" w14:paraId="62AC02F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ECD01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F91CB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0529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CE26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85DC1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65915F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870F50" w:rsidRPr="00870F50" w14:paraId="7E515323" w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F98E1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CD37E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E6D5F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AB22E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67889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EF959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04ABD6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 w14:paraId="392F7D31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10EF586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920516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7DF7CE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3C8D69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ADCF26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694C8FA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w14:paraId="6DE288E1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280CEF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1440" w:right="1440" w:bottom="1440" w:left="1440" w:header="709" w:footer="709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ldina Pljaskovic" w:date="2018-11-07T00:33:00Z" w:initials="AP">
    <w:p w14:paraId="1BF3009F" w14:textId="77777777" w:rsidR="00897523" w:rsidRPr="00E56DA0" w:rsidRDefault="00897523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 w:rsidRPr="00E56DA0">
        <w:rPr>
          <w:lang w:val="es-ES"/>
        </w:rPr>
        <w:t>Ovde mora da bude namena softvera</w:t>
      </w:r>
    </w:p>
    <w:p w14:paraId="546B9207" w14:textId="77777777" w:rsidR="00897523" w:rsidRPr="00E56DA0" w:rsidRDefault="00897523">
      <w:pPr>
        <w:pStyle w:val="CommentText"/>
        <w:rPr>
          <w:lang w:val="es-ES"/>
        </w:rPr>
      </w:pPr>
    </w:p>
  </w:comment>
  <w:comment w:id="11" w:author="Aldina Pljaskovic" w:date="2018-11-07T00:34:00Z" w:initials="AP">
    <w:p w14:paraId="3DCDEE36" w14:textId="77777777" w:rsidR="00897523" w:rsidRDefault="00897523">
      <w:pPr>
        <w:pStyle w:val="CommentText"/>
        <w:rPr>
          <w:rFonts w:ascii="Segoe UI Emoji" w:eastAsia="Segoe UI Emoji" w:hAnsi="Segoe UI Emoji" w:cs="Segoe UI Emoji"/>
        </w:rPr>
      </w:pPr>
      <w:r>
        <w:rPr>
          <w:rStyle w:val="CommentReference"/>
        </w:rPr>
        <w:annotationRef/>
      </w:r>
      <w:r>
        <w:t xml:space="preserve">Znači tim se sastoji od 4 Tarika </w:t>
      </w:r>
      <w:r>
        <w:rPr>
          <w:rFonts w:ascii="Segoe UI Emoji" w:eastAsia="Segoe UI Emoji" w:hAnsi="Segoe UI Emoji" w:cs="Segoe UI Emoji"/>
        </w:rPr>
        <w:t>😊</w:t>
      </w:r>
    </w:p>
    <w:p w14:paraId="20385507" w14:textId="77777777" w:rsidR="00897523" w:rsidRDefault="00897523">
      <w:pPr>
        <w:pStyle w:val="CommentText"/>
      </w:pPr>
      <w:r>
        <w:t>Nisi razumeo ovo za skraćenice projekta</w:t>
      </w:r>
    </w:p>
  </w:comment>
  <w:comment w:id="12" w:author="Tarik" w:date="2018-11-07T15:17:00Z" w:initials="T">
    <w:p w14:paraId="2C22A4FE" w14:textId="77777777" w:rsidR="00E56DA0" w:rsidRDefault="00E56DA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6B9207" w15:done="0"/>
  <w15:commentEx w15:paraId="20385507" w15:done="0"/>
  <w15:commentEx w15:paraId="2C22A4FE" w15:paraIdParent="2038550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6B9207" w16cid:durableId="1F8CB156"/>
  <w16cid:commentId w16cid:paraId="2C22A4FE" w16cid:durableId="1F8D808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5C877" w14:textId="77777777" w:rsidR="003538F0" w:rsidRDefault="003538F0">
      <w:r>
        <w:separator/>
      </w:r>
    </w:p>
  </w:endnote>
  <w:endnote w:type="continuationSeparator" w:id="0">
    <w:p w14:paraId="39CB35DC" w14:textId="77777777" w:rsidR="003538F0" w:rsidRDefault="00353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2F01D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924274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60F31AF3" w14:textId="77777777" w:rsidTr="00525A35">
      <w:tblPrEx>
        <w:tblCellMar>
          <w:top w:w="0" w:type="dxa"/>
          <w:bottom w:w="0" w:type="dxa"/>
        </w:tblCellMar>
      </w:tblPrEx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1A59E1DD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053A9702" w14:textId="77777777" w:rsidR="002343C5" w:rsidRPr="006D0694" w:rsidRDefault="002343C5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296CC3">
            <w:rPr>
              <w:lang w:val="sr-Latn-CS"/>
            </w:rPr>
            <w:t>D</w:t>
          </w:r>
          <w:r w:rsidR="006D0694" w:rsidRPr="006D0694">
            <w:rPr>
              <w:lang w:val="sr-Latn-CS"/>
            </w:rPr>
            <w:t>Team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296CC3">
            <w:rPr>
              <w:lang w:val="sr-Latn-CS"/>
            </w:rPr>
            <w:t>18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33BFD249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280CEF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280CEF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14:paraId="695DD3B6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85DF2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5AE1C" w14:textId="77777777" w:rsidR="003538F0" w:rsidRDefault="003538F0">
      <w:r>
        <w:separator/>
      </w:r>
    </w:p>
  </w:footnote>
  <w:footnote w:type="continuationSeparator" w:id="0">
    <w:p w14:paraId="4C34C983" w14:textId="77777777" w:rsidR="003538F0" w:rsidRDefault="003538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9935" w14:textId="77777777" w:rsidR="002343C5" w:rsidRDefault="002343C5">
    <w:pPr>
      <w:rPr>
        <w:sz w:val="24"/>
      </w:rPr>
    </w:pPr>
  </w:p>
  <w:p w14:paraId="792A5A33" w14:textId="77777777" w:rsidR="002343C5" w:rsidRDefault="002343C5">
    <w:pPr>
      <w:pBdr>
        <w:top w:val="single" w:sz="6" w:space="1" w:color="auto"/>
      </w:pBdr>
      <w:rPr>
        <w:sz w:val="24"/>
      </w:rPr>
    </w:pPr>
  </w:p>
  <w:p w14:paraId="68D35F92" w14:textId="77777777" w:rsidR="002343C5" w:rsidRPr="006F61C6" w:rsidRDefault="00DE647F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D</w:t>
    </w:r>
    <w:r w:rsidR="006D0694">
      <w:rPr>
        <w:rFonts w:ascii="Arial" w:hAnsi="Arial"/>
        <w:b/>
        <w:sz w:val="36"/>
      </w:rPr>
      <w:t>Team</w:t>
    </w:r>
  </w:p>
  <w:p w14:paraId="1006466C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5BC863AA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61C4DBE1" w14:textId="77777777" w:rsidTr="00525A35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0FD874D4" w14:textId="77777777" w:rsidR="002343C5" w:rsidRPr="006D0694" w:rsidRDefault="00DE647F">
          <w:pPr>
            <w:rPr>
              <w:lang w:val="sr-Latn-CS"/>
            </w:rPr>
          </w:pPr>
          <w:r>
            <w:rPr>
              <w:lang w:val="sr-Latn-CS"/>
            </w:rPr>
            <w:t>OL</w:t>
          </w:r>
        </w:p>
      </w:tc>
      <w:tc>
        <w:tcPr>
          <w:tcW w:w="2870" w:type="dxa"/>
        </w:tcPr>
        <w:p w14:paraId="7E06B118" w14:textId="77777777"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587E87EE" w14:textId="77777777" w:rsidTr="00525A35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583431CF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6567C1B1" w14:textId="77777777"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6F61C6" w:rsidRPr="006D0694">
            <w:rPr>
              <w:lang w:val="sr-Latn-CS"/>
            </w:rPr>
            <w:t>0</w:t>
          </w:r>
          <w:r w:rsidR="00296CC3">
            <w:rPr>
              <w:lang w:val="sr-Latn-CS"/>
            </w:rPr>
            <w:t>4</w:t>
          </w:r>
          <w:r w:rsidR="006F61C6" w:rsidRPr="006D0694">
            <w:rPr>
              <w:lang w:val="sr-Latn-CS"/>
            </w:rPr>
            <w:t>.</w:t>
          </w:r>
          <w:r w:rsidR="00296CC3">
            <w:rPr>
              <w:lang w:val="sr-Latn-CS"/>
            </w:rPr>
            <w:t>11</w:t>
          </w:r>
          <w:r w:rsidR="006F61C6" w:rsidRPr="006D0694">
            <w:rPr>
              <w:lang w:val="sr-Latn-CS"/>
            </w:rPr>
            <w:t>.20</w:t>
          </w:r>
          <w:r w:rsidR="00296CC3">
            <w:rPr>
              <w:lang w:val="sr-Latn-CS"/>
            </w:rPr>
            <w:t>18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4CFFF265" w14:textId="77777777" w:rsidTr="00525A35">
      <w:tblPrEx>
        <w:tblCellMar>
          <w:top w:w="0" w:type="dxa"/>
          <w:bottom w:w="0" w:type="dxa"/>
        </w:tblCellMar>
      </w:tblPrEx>
      <w:tc>
        <w:tcPr>
          <w:tcW w:w="9249" w:type="dxa"/>
          <w:gridSpan w:val="2"/>
        </w:tcPr>
        <w:p w14:paraId="09318D21" w14:textId="77777777" w:rsidR="002343C5" w:rsidRPr="006D0694" w:rsidRDefault="00DE647F">
          <w:pPr>
            <w:rPr>
              <w:lang w:val="sr-Latn-CS"/>
            </w:rPr>
          </w:pPr>
          <w:r>
            <w:rPr>
              <w:lang w:val="sr-Latn-CS"/>
            </w:rPr>
            <w:t>DT</w:t>
          </w:r>
          <w:r w:rsidR="006F61C6" w:rsidRPr="006D0694">
            <w:rPr>
              <w:lang w:val="sr-Latn-CS"/>
            </w:rPr>
            <w:t>-</w:t>
          </w:r>
          <w:r>
            <w:rPr>
              <w:lang w:val="sr-Latn-CS"/>
            </w:rPr>
            <w:t>OL</w:t>
          </w:r>
          <w:r w:rsidR="006D41CE">
            <w:rPr>
              <w:lang w:val="sr-Latn-CS"/>
            </w:rPr>
            <w:t>-</w:t>
          </w:r>
          <w:r w:rsidR="006F61C6" w:rsidRPr="006D0694">
            <w:rPr>
              <w:lang w:val="sr-Latn-CS"/>
            </w:rPr>
            <w:t>0</w:t>
          </w:r>
          <w:r w:rsidR="006D41CE">
            <w:rPr>
              <w:lang w:val="sr-Latn-CS"/>
            </w:rPr>
            <w:t>2</w:t>
          </w:r>
        </w:p>
      </w:tc>
    </w:tr>
  </w:tbl>
  <w:p w14:paraId="1202EA81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4133D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C6"/>
    <w:rsid w:val="000012A9"/>
    <w:rsid w:val="00014761"/>
    <w:rsid w:val="000F5EE8"/>
    <w:rsid w:val="00103833"/>
    <w:rsid w:val="0011038D"/>
    <w:rsid w:val="001222C2"/>
    <w:rsid w:val="00151CDF"/>
    <w:rsid w:val="00157DAE"/>
    <w:rsid w:val="001A2415"/>
    <w:rsid w:val="001B128E"/>
    <w:rsid w:val="001F6798"/>
    <w:rsid w:val="00210E17"/>
    <w:rsid w:val="002343C5"/>
    <w:rsid w:val="00236B63"/>
    <w:rsid w:val="0024759A"/>
    <w:rsid w:val="00257501"/>
    <w:rsid w:val="00260B17"/>
    <w:rsid w:val="00277861"/>
    <w:rsid w:val="00280CEF"/>
    <w:rsid w:val="00296CC3"/>
    <w:rsid w:val="003312BC"/>
    <w:rsid w:val="003538F0"/>
    <w:rsid w:val="00382BDE"/>
    <w:rsid w:val="00387292"/>
    <w:rsid w:val="003A4834"/>
    <w:rsid w:val="003C6C27"/>
    <w:rsid w:val="003D5CA3"/>
    <w:rsid w:val="003E416D"/>
    <w:rsid w:val="00422B0E"/>
    <w:rsid w:val="00440F57"/>
    <w:rsid w:val="004561C7"/>
    <w:rsid w:val="0046479A"/>
    <w:rsid w:val="0046548E"/>
    <w:rsid w:val="00490DC7"/>
    <w:rsid w:val="00495821"/>
    <w:rsid w:val="004A22E8"/>
    <w:rsid w:val="00500885"/>
    <w:rsid w:val="00525A35"/>
    <w:rsid w:val="0053248E"/>
    <w:rsid w:val="005430FA"/>
    <w:rsid w:val="00555767"/>
    <w:rsid w:val="00574004"/>
    <w:rsid w:val="005A6671"/>
    <w:rsid w:val="005F3958"/>
    <w:rsid w:val="00614EF5"/>
    <w:rsid w:val="006776CF"/>
    <w:rsid w:val="006D0694"/>
    <w:rsid w:val="006D41CE"/>
    <w:rsid w:val="006F61C6"/>
    <w:rsid w:val="007A2854"/>
    <w:rsid w:val="007B62FE"/>
    <w:rsid w:val="007E1F8E"/>
    <w:rsid w:val="0081471E"/>
    <w:rsid w:val="0084235B"/>
    <w:rsid w:val="00851B00"/>
    <w:rsid w:val="00870F50"/>
    <w:rsid w:val="00897523"/>
    <w:rsid w:val="008E3870"/>
    <w:rsid w:val="009207A8"/>
    <w:rsid w:val="0093054F"/>
    <w:rsid w:val="0099694D"/>
    <w:rsid w:val="00A355DD"/>
    <w:rsid w:val="00A73660"/>
    <w:rsid w:val="00AC06A4"/>
    <w:rsid w:val="00B357AD"/>
    <w:rsid w:val="00B40827"/>
    <w:rsid w:val="00B549D9"/>
    <w:rsid w:val="00B657EC"/>
    <w:rsid w:val="00B75D52"/>
    <w:rsid w:val="00B93575"/>
    <w:rsid w:val="00BD39B8"/>
    <w:rsid w:val="00C24B5D"/>
    <w:rsid w:val="00C30C23"/>
    <w:rsid w:val="00C40967"/>
    <w:rsid w:val="00C4723D"/>
    <w:rsid w:val="00C502CA"/>
    <w:rsid w:val="00C75DBE"/>
    <w:rsid w:val="00CC420E"/>
    <w:rsid w:val="00CF694C"/>
    <w:rsid w:val="00D36260"/>
    <w:rsid w:val="00D97F08"/>
    <w:rsid w:val="00DA6ED8"/>
    <w:rsid w:val="00DE647F"/>
    <w:rsid w:val="00DF310B"/>
    <w:rsid w:val="00E464F7"/>
    <w:rsid w:val="00E56DA0"/>
    <w:rsid w:val="00EA1072"/>
    <w:rsid w:val="00EB4996"/>
    <w:rsid w:val="00EC70CF"/>
    <w:rsid w:val="00F334DC"/>
    <w:rsid w:val="00F62203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A1DBAD"/>
  <w15:chartTrackingRefBased/>
  <w15:docId w15:val="{F1F12EA7-1668-4CB5-AEAC-A9C6BB46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character" w:styleId="CommentReference">
    <w:name w:val="annotation reference"/>
    <w:rsid w:val="00897523"/>
    <w:rPr>
      <w:sz w:val="16"/>
      <w:szCs w:val="16"/>
    </w:rPr>
  </w:style>
  <w:style w:type="paragraph" w:styleId="CommentText">
    <w:name w:val="annotation text"/>
    <w:basedOn w:val="Normal"/>
    <w:link w:val="CommentTextChar"/>
    <w:rsid w:val="00897523"/>
  </w:style>
  <w:style w:type="character" w:customStyle="1" w:styleId="CommentTextChar">
    <w:name w:val="Comment Text Char"/>
    <w:link w:val="CommentText"/>
    <w:rsid w:val="00897523"/>
    <w:rPr>
      <w:lang w:eastAsia="sr-Latn-CS"/>
    </w:rPr>
  </w:style>
  <w:style w:type="paragraph" w:styleId="CommentSubject">
    <w:name w:val="annotation subject"/>
    <w:basedOn w:val="CommentText"/>
    <w:next w:val="CommentText"/>
    <w:link w:val="CommentSubjectChar"/>
    <w:rsid w:val="00897523"/>
    <w:rPr>
      <w:b/>
      <w:bCs/>
    </w:rPr>
  </w:style>
  <w:style w:type="character" w:customStyle="1" w:styleId="CommentSubjectChar">
    <w:name w:val="Comment Subject Char"/>
    <w:link w:val="CommentSubject"/>
    <w:rsid w:val="00897523"/>
    <w:rPr>
      <w:b/>
      <w:bCs/>
      <w:lang w:eastAsia="sr-Latn-CS"/>
    </w:rPr>
  </w:style>
  <w:style w:type="paragraph" w:styleId="BalloonText">
    <w:name w:val="Balloon Text"/>
    <w:basedOn w:val="Normal"/>
    <w:link w:val="BalloonTextChar"/>
    <w:rsid w:val="0089752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97523"/>
    <w:rPr>
      <w:rFonts w:ascii="Segoe UI" w:hAnsi="Segoe UI" w:cs="Segoe UI"/>
      <w:sz w:val="18"/>
      <w:szCs w:val="18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4FE92-F262-4E2A-8E90-785F05FC8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1</TotalTime>
  <Pages>7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dc:description/>
  <cp:lastModifiedBy>Tarik</cp:lastModifiedBy>
  <cp:revision>2</cp:revision>
  <cp:lastPrinted>1999-04-23T12:49:00Z</cp:lastPrinted>
  <dcterms:created xsi:type="dcterms:W3CDTF">2018-11-07T14:26:00Z</dcterms:created>
  <dcterms:modified xsi:type="dcterms:W3CDTF">2018-11-07T14:26:00Z</dcterms:modified>
</cp:coreProperties>
</file>